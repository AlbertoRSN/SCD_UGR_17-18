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25" w14:textId="77777777" w:rsidR="003B1F04" w:rsidRDefault="003B1F04" w:rsidP="003B1F04">
      <w:pP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F04"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PRACTICA 1</w:t>
      </w:r>
      <w: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1B6EF0" w14:textId="77777777" w:rsidR="003B1F04" w:rsidRPr="003B1F04" w:rsidRDefault="003B1F04" w:rsidP="003B1F04">
      <w:pP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Productor - Consumidor</w:t>
      </w:r>
    </w:p>
    <w:p w14:paraId="797BC680" w14:textId="77777777" w:rsidR="00C6532B" w:rsidRPr="00BD386E" w:rsidRDefault="003B1F04" w:rsidP="002D4818">
      <w:pPr>
        <w:pStyle w:val="Ttulo2"/>
      </w:pPr>
      <w:r>
        <w:t>Variables</w:t>
      </w:r>
    </w:p>
    <w:p w14:paraId="30C74530" w14:textId="677D9579" w:rsidR="00C6532B" w:rsidRDefault="009E76E2" w:rsidP="009E76E2">
      <w:r>
        <w:t>Como variables compartidas están las siguientes:</w:t>
      </w:r>
    </w:p>
    <w:p w14:paraId="2688C1BF" w14:textId="450143EB" w:rsidR="009E76E2" w:rsidRDefault="002928D3" w:rsidP="002928D3">
      <w:pPr>
        <w:pStyle w:val="Prrafodelista"/>
        <w:numPr>
          <w:ilvl w:val="0"/>
          <w:numId w:val="9"/>
        </w:numPr>
      </w:pPr>
      <w:proofErr w:type="spellStart"/>
      <w:r w:rsidRPr="00964EEA">
        <w:rPr>
          <w:color w:val="00B050"/>
        </w:rPr>
        <w:t>Num_items</w:t>
      </w:r>
      <w:proofErr w:type="spellEnd"/>
      <w:r w:rsidRPr="00964EEA">
        <w:rPr>
          <w:color w:val="00B050"/>
        </w:rPr>
        <w:t xml:space="preserve"> </w:t>
      </w:r>
      <w:r>
        <w:t>-&gt; Variable d</w:t>
      </w:r>
      <w:r w:rsidR="009918F7">
        <w:t>e tipo entero, inicializada a 60</w:t>
      </w:r>
      <w:r>
        <w:t xml:space="preserve"> que representa el </w:t>
      </w:r>
      <w:r w:rsidR="00964EEA">
        <w:t>número</w:t>
      </w:r>
      <w:r>
        <w:t xml:space="preserve"> de ítems que se producirán/leerán.</w:t>
      </w:r>
    </w:p>
    <w:p w14:paraId="74A42D07" w14:textId="7B9CA47E" w:rsidR="002928D3" w:rsidRDefault="002928D3" w:rsidP="002928D3">
      <w:pPr>
        <w:pStyle w:val="Prrafodelista"/>
        <w:numPr>
          <w:ilvl w:val="0"/>
          <w:numId w:val="9"/>
        </w:numPr>
      </w:pPr>
      <w:proofErr w:type="spellStart"/>
      <w:r w:rsidRPr="00964EEA">
        <w:rPr>
          <w:color w:val="00B050"/>
        </w:rPr>
        <w:t>Tam_</w:t>
      </w:r>
      <w:r w:rsidR="00964EEA" w:rsidRPr="00964EEA">
        <w:rPr>
          <w:color w:val="00B050"/>
        </w:rPr>
        <w:t>vec</w:t>
      </w:r>
      <w:proofErr w:type="spellEnd"/>
      <w:r w:rsidR="00964EEA" w:rsidRPr="00964EEA">
        <w:rPr>
          <w:color w:val="00B050"/>
        </w:rPr>
        <w:t xml:space="preserve"> </w:t>
      </w:r>
      <w:r w:rsidR="00964EEA">
        <w:t>-&gt; Tamaño del buffer, con valor constante 10.</w:t>
      </w:r>
    </w:p>
    <w:p w14:paraId="542DE116" w14:textId="46A868B6" w:rsidR="002928D3" w:rsidRDefault="002928D3" w:rsidP="002928D3">
      <w:pPr>
        <w:pStyle w:val="Prrafodelista"/>
        <w:numPr>
          <w:ilvl w:val="0"/>
          <w:numId w:val="9"/>
        </w:numPr>
      </w:pPr>
      <w:proofErr w:type="spellStart"/>
      <w:r w:rsidRPr="00964EEA">
        <w:rPr>
          <w:color w:val="00B050"/>
        </w:rPr>
        <w:t>Vec</w:t>
      </w:r>
      <w:proofErr w:type="spellEnd"/>
      <w:r w:rsidRPr="00964EEA">
        <w:rPr>
          <w:color w:val="00B050"/>
        </w:rPr>
        <w:t xml:space="preserve"> </w:t>
      </w:r>
      <w:r w:rsidR="00964EEA">
        <w:t xml:space="preserve">-&gt; </w:t>
      </w:r>
      <w:proofErr w:type="spellStart"/>
      <w:r w:rsidR="00964EEA">
        <w:t>array</w:t>
      </w:r>
      <w:proofErr w:type="spellEnd"/>
      <w:r w:rsidR="00964EEA">
        <w:t xml:space="preserve"> compartido de valores de tipo (</w:t>
      </w:r>
      <w:proofErr w:type="spellStart"/>
      <w:r w:rsidR="00964EEA">
        <w:t>int</w:t>
      </w:r>
      <w:proofErr w:type="spellEnd"/>
      <w:r w:rsidR="00964EEA">
        <w:t>), donde se introducirán y de donde se extraerán los datos siguiendo la estrategia LIFO.</w:t>
      </w:r>
    </w:p>
    <w:p w14:paraId="58300E7B" w14:textId="66428AC8" w:rsidR="00964EEA" w:rsidRDefault="00964EEA" w:rsidP="002928D3">
      <w:pPr>
        <w:pStyle w:val="Prrafodelista"/>
        <w:numPr>
          <w:ilvl w:val="0"/>
          <w:numId w:val="9"/>
        </w:numPr>
      </w:pPr>
      <w:proofErr w:type="spellStart"/>
      <w:r w:rsidRPr="00964EEA">
        <w:rPr>
          <w:color w:val="00B050"/>
        </w:rPr>
        <w:t>Primera_libre</w:t>
      </w:r>
      <w:proofErr w:type="spellEnd"/>
      <w:r w:rsidRPr="00964EEA">
        <w:rPr>
          <w:color w:val="00B050"/>
        </w:rPr>
        <w:t xml:space="preserve"> </w:t>
      </w:r>
      <w:r>
        <w:t xml:space="preserve">-&gt; inicialmente 0. Representa el índice en el vector de la primera celda libre, esta variable será incrementada al escribir y </w:t>
      </w:r>
      <w:proofErr w:type="spellStart"/>
      <w:r>
        <w:t>decrementada</w:t>
      </w:r>
      <w:proofErr w:type="spellEnd"/>
      <w:r>
        <w:t xml:space="preserve"> al leer.</w:t>
      </w:r>
    </w:p>
    <w:p w14:paraId="21D301AF" w14:textId="421CB26F" w:rsidR="00964EEA" w:rsidRDefault="00964EEA" w:rsidP="002928D3">
      <w:pPr>
        <w:pStyle w:val="Prrafodelista"/>
        <w:numPr>
          <w:ilvl w:val="0"/>
          <w:numId w:val="9"/>
        </w:numPr>
      </w:pPr>
      <w:r w:rsidRPr="00964EEA">
        <w:rPr>
          <w:color w:val="00B050"/>
        </w:rPr>
        <w:t xml:space="preserve">Mtx1/mtx2 </w:t>
      </w:r>
      <w:r>
        <w:t xml:space="preserve">-&gt; Objetos de la clase </w:t>
      </w:r>
      <w:proofErr w:type="spellStart"/>
      <w:r>
        <w:t>Mutex</w:t>
      </w:r>
      <w:proofErr w:type="spellEnd"/>
      <w:r>
        <w:t xml:space="preserve"> que son utilizados para que la salida en pantalla salga mezclada (Exclusión mutua de la SC comprendida en los </w:t>
      </w:r>
      <w:proofErr w:type="spellStart"/>
      <w:r>
        <w:t>cout</w:t>
      </w:r>
      <w:proofErr w:type="spellEnd"/>
      <w:r>
        <w:t xml:space="preserve"> de cada una de las funciones de las hebras, tanto consumidora como productora.</w:t>
      </w:r>
    </w:p>
    <w:p w14:paraId="65F9A252" w14:textId="58A2F3A9" w:rsidR="00964EEA" w:rsidRDefault="00964EEA" w:rsidP="00964EEA">
      <w:pPr>
        <w:pStyle w:val="Prrafodelista"/>
      </w:pPr>
    </w:p>
    <w:p w14:paraId="1C12FDBC" w14:textId="2B051EC5" w:rsidR="002928D3" w:rsidRDefault="002928D3" w:rsidP="002928D3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A2BA0" wp14:editId="5BA14932">
                <wp:simplePos x="0" y="0"/>
                <wp:positionH relativeFrom="column">
                  <wp:posOffset>392430</wp:posOffset>
                </wp:positionH>
                <wp:positionV relativeFrom="paragraph">
                  <wp:posOffset>10795</wp:posOffset>
                </wp:positionV>
                <wp:extent cx="5259070" cy="1824355"/>
                <wp:effectExtent l="0" t="0" r="0" b="444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070" cy="182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F3D74" w14:textId="06BF0C81" w:rsidR="002928D3" w:rsidRDefault="009918F7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A4F6503" wp14:editId="6FB89000">
                                  <wp:extent cx="4646930" cy="1732915"/>
                                  <wp:effectExtent l="0" t="0" r="127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aptura de pantalla 2017-10-23 a las 0.05.34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6930" cy="1732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2BA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30.9pt;margin-top:.85pt;width:414.1pt;height:1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" filled="f" stroked="f">
                <v:textbox>
                  <w:txbxContent>
                    <w:p w14:paraId="297F3D74" w14:textId="06BF0C81" w:rsidR="002928D3" w:rsidRDefault="009918F7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6A4F6503" wp14:editId="6FB89000">
                            <wp:extent cx="4646930" cy="1732915"/>
                            <wp:effectExtent l="0" t="0" r="127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Captura de pantalla 2017-10-23 a las 0.05.3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6930" cy="1732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CCB79" w14:textId="77777777" w:rsidR="002928D3" w:rsidRDefault="002928D3" w:rsidP="002928D3"/>
    <w:p w14:paraId="5D36A0F2" w14:textId="77777777" w:rsidR="002928D3" w:rsidRDefault="002928D3" w:rsidP="002928D3"/>
    <w:p w14:paraId="5389DAC0" w14:textId="77777777" w:rsidR="002928D3" w:rsidRDefault="002928D3" w:rsidP="002928D3"/>
    <w:p w14:paraId="6A99CFDD" w14:textId="77777777" w:rsidR="002928D3" w:rsidRDefault="002928D3" w:rsidP="002928D3"/>
    <w:p w14:paraId="29C84281" w14:textId="77777777" w:rsidR="002928D3" w:rsidRDefault="002928D3" w:rsidP="002928D3"/>
    <w:p w14:paraId="02AC13F4" w14:textId="77777777" w:rsidR="002928D3" w:rsidRPr="00BD386E" w:rsidRDefault="002928D3" w:rsidP="002928D3"/>
    <w:p w14:paraId="67B622B8" w14:textId="77777777" w:rsidR="00C6532B" w:rsidRDefault="002D4818">
      <w:pPr>
        <w:pStyle w:val="Ttulo2"/>
      </w:pPr>
      <w:r>
        <w:lastRenderedPageBreak/>
        <w:t>Semáforos</w:t>
      </w:r>
    </w:p>
    <w:p w14:paraId="515ED658" w14:textId="5F5AF35D" w:rsidR="00C6532B" w:rsidRDefault="002D4818" w:rsidP="002D4818">
      <w:pPr>
        <w:pStyle w:val="Listaconvietas"/>
      </w:pPr>
      <w:r w:rsidRPr="009E76E2">
        <w:rPr>
          <w:color w:val="0070C0"/>
          <w:sz w:val="28"/>
        </w:rPr>
        <w:t>Ocupadas</w:t>
      </w:r>
      <w:r w:rsidRPr="009E76E2">
        <w:rPr>
          <w:color w:val="0070C0"/>
        </w:rPr>
        <w:t xml:space="preserve"> </w:t>
      </w:r>
      <w:r>
        <w:t xml:space="preserve">-&gt; </w:t>
      </w:r>
      <w:r w:rsidR="00644739">
        <w:t xml:space="preserve">Representa el número de entradas ocupadas en el vector. Inicialmente vale </w:t>
      </w:r>
      <w:r w:rsidR="00644739">
        <w:t>0</w:t>
      </w:r>
      <w:r w:rsidR="00644739">
        <w:t xml:space="preserve"> vector.</w:t>
      </w:r>
    </w:p>
    <w:p w14:paraId="2F7901CB" w14:textId="3366DFBA" w:rsidR="00964EEA" w:rsidRDefault="009918F7" w:rsidP="0053553B">
      <w:pPr>
        <w:pStyle w:val="Listaconvietas"/>
      </w:pPr>
      <w:r>
        <w:rPr>
          <w:noProof/>
          <w:color w:val="0070C0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1E5EE" wp14:editId="1BE9327A">
                <wp:simplePos x="0" y="0"/>
                <wp:positionH relativeFrom="column">
                  <wp:posOffset>-66040</wp:posOffset>
                </wp:positionH>
                <wp:positionV relativeFrom="paragraph">
                  <wp:posOffset>1169035</wp:posOffset>
                </wp:positionV>
                <wp:extent cx="6856095" cy="114554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09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82C7" w14:textId="683BA4A2" w:rsidR="00964EEA" w:rsidRDefault="00964EEA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5327C6BF" wp14:editId="7D36A7A5">
                                  <wp:extent cx="6311558" cy="758713"/>
                                  <wp:effectExtent l="0" t="0" r="0" b="381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ptura de pantalla 2017-10-22 a las 23.57.49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17180" cy="903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E5EE" id="Cuadro de texto 3" o:spid="_x0000_s1027" type="#_x0000_t202" style="position:absolute;left:0;text-align:left;margin-left:-5.2pt;margin-top:92.05pt;width:539.8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" filled="f" stroked="f">
                <v:textbox>
                  <w:txbxContent>
                    <w:p w14:paraId="35E382C7" w14:textId="683BA4A2" w:rsidR="00964EEA" w:rsidRDefault="00964EEA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5327C6BF" wp14:editId="7D36A7A5">
                            <wp:extent cx="6311558" cy="758713"/>
                            <wp:effectExtent l="0" t="0" r="0" b="381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ptura de pantalla 2017-10-22 a las 23.57.49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17180" cy="903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818" w:rsidRPr="009E76E2">
        <w:rPr>
          <w:color w:val="0070C0"/>
          <w:sz w:val="28"/>
        </w:rPr>
        <w:t>Libres</w:t>
      </w:r>
      <w:r w:rsidR="002D4818">
        <w:t xml:space="preserve"> -&gt; </w:t>
      </w:r>
      <w:r w:rsidR="00644739">
        <w:t xml:space="preserve">Representa el </w:t>
      </w:r>
      <w:proofErr w:type="spellStart"/>
      <w:r w:rsidR="00644739">
        <w:t>numero</w:t>
      </w:r>
      <w:proofErr w:type="spellEnd"/>
      <w:r w:rsidR="00644739">
        <w:t xml:space="preserve"> de entradas libres. </w:t>
      </w:r>
      <w:r>
        <w:t xml:space="preserve">Se inicializa a </w:t>
      </w:r>
      <w:proofErr w:type="spellStart"/>
      <w:r>
        <w:t>tam_vec</w:t>
      </w:r>
      <w:proofErr w:type="spellEnd"/>
      <w:r>
        <w:t xml:space="preserve"> para que se cumpla la interfoliación de E/L/E/</w:t>
      </w:r>
      <w:proofErr w:type="gramStart"/>
      <w:r>
        <w:t>L</w:t>
      </w:r>
      <w:r w:rsidR="00644739">
        <w:t>..</w:t>
      </w:r>
      <w:proofErr w:type="gramEnd"/>
      <w:r w:rsidR="00644739">
        <w:t xml:space="preserve">  Antes de la sentencia E</w:t>
      </w:r>
      <w:r>
        <w:t xml:space="preserve"> (</w:t>
      </w:r>
      <w:r w:rsidR="00644739">
        <w:t>Producir</w:t>
      </w:r>
      <w:r>
        <w:t xml:space="preserve">) se hace </w:t>
      </w:r>
      <w:proofErr w:type="spellStart"/>
      <w:r>
        <w:t>sem_wait</w:t>
      </w:r>
      <w:proofErr w:type="spellEnd"/>
      <w:r>
        <w:t xml:space="preserve"> sobre el </w:t>
      </w:r>
      <w:r w:rsidR="00644739">
        <w:t xml:space="preserve">semáforo hasta que toma el valor 0, y una vez Insertado el valor producido en el buffer, se hace </w:t>
      </w:r>
      <w:proofErr w:type="spellStart"/>
      <w:r w:rsidR="00644739">
        <w:t>sem_signal</w:t>
      </w:r>
      <w:proofErr w:type="spellEnd"/>
      <w:r w:rsidR="00644739">
        <w:t xml:space="preserve"> sobre ocupadas incrementando el valor del semáforo en (1). Por </w:t>
      </w:r>
      <w:proofErr w:type="gramStart"/>
      <w:r w:rsidR="00644739">
        <w:t>tanto</w:t>
      </w:r>
      <w:proofErr w:type="gramEnd"/>
      <w:r w:rsidR="00644739">
        <w:t xml:space="preserve"> queda en espera bloqueada hasta que se </w:t>
      </w:r>
      <w:proofErr w:type="spellStart"/>
      <w:r w:rsidR="00644739">
        <w:t>decremente.</w:t>
      </w:r>
      <w:proofErr w:type="spellEnd"/>
    </w:p>
    <w:p w14:paraId="0CA1B91E" w14:textId="77777777" w:rsidR="0053553B" w:rsidRPr="00BD386E" w:rsidRDefault="0053553B" w:rsidP="0053553B">
      <w:pPr>
        <w:pStyle w:val="Listaconvietas"/>
        <w:numPr>
          <w:ilvl w:val="0"/>
          <w:numId w:val="0"/>
        </w:numPr>
        <w:ind w:left="389"/>
      </w:pPr>
    </w:p>
    <w:p w14:paraId="60FB326C" w14:textId="7B049635" w:rsidR="00C6532B" w:rsidRDefault="00A14374" w:rsidP="002D4818">
      <w:pPr>
        <w:pStyle w:val="Ttulo2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CE8F5" wp14:editId="42013248">
                <wp:simplePos x="0" y="0"/>
                <wp:positionH relativeFrom="column">
                  <wp:posOffset>-66675</wp:posOffset>
                </wp:positionH>
                <wp:positionV relativeFrom="paragraph">
                  <wp:posOffset>626745</wp:posOffset>
                </wp:positionV>
                <wp:extent cx="5032375" cy="388874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375" cy="388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E064" w14:textId="007E4DF1" w:rsidR="00A14374" w:rsidRDefault="00A1437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0880B487" wp14:editId="1A01BE39">
                                  <wp:extent cx="4027375" cy="3843020"/>
                                  <wp:effectExtent l="0" t="0" r="1143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aptura de pantalla 2017-10-23 a las 0.14.5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7375" cy="3843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E8F5" id="Cuadro de texto 8" o:spid="_x0000_s1028" type="#_x0000_t202" style="position:absolute;margin-left:-5.25pt;margin-top:49.35pt;width:396.25pt;height:3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" filled="f" stroked="f">
                <v:textbox>
                  <w:txbxContent>
                    <w:p w14:paraId="40C9E064" w14:textId="007E4DF1" w:rsidR="00A14374" w:rsidRDefault="00A14374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0880B487" wp14:editId="1A01BE39">
                            <wp:extent cx="4027375" cy="3843020"/>
                            <wp:effectExtent l="0" t="0" r="1143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aptura de pantalla 2017-10-23 a las 0.14.5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7375" cy="3843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818">
        <w:t>Código Fuente</w:t>
      </w:r>
    </w:p>
    <w:p w14:paraId="33475F82" w14:textId="60F03A97" w:rsidR="0053553B" w:rsidRDefault="0053553B" w:rsidP="0053553B"/>
    <w:p w14:paraId="1D4290D0" w14:textId="77777777" w:rsidR="00A14374" w:rsidRDefault="00A14374" w:rsidP="0053553B"/>
    <w:p w14:paraId="3AC68F34" w14:textId="77777777" w:rsidR="00A14374" w:rsidRDefault="00A14374" w:rsidP="0053553B"/>
    <w:p w14:paraId="6E7088BE" w14:textId="77777777" w:rsidR="00A14374" w:rsidRDefault="00A14374" w:rsidP="0053553B"/>
    <w:p w14:paraId="6E3ACC78" w14:textId="77777777" w:rsidR="00A14374" w:rsidRDefault="00A14374" w:rsidP="0053553B"/>
    <w:p w14:paraId="60C303B7" w14:textId="77777777" w:rsidR="00A14374" w:rsidRDefault="00A14374" w:rsidP="0053553B"/>
    <w:p w14:paraId="34726184" w14:textId="77777777" w:rsidR="00A14374" w:rsidRDefault="00A14374" w:rsidP="0053553B"/>
    <w:p w14:paraId="2313DD39" w14:textId="77777777" w:rsidR="00A14374" w:rsidRDefault="00A14374" w:rsidP="0053553B"/>
    <w:p w14:paraId="4C1A8622" w14:textId="77777777" w:rsidR="00A14374" w:rsidRDefault="00A14374" w:rsidP="0053553B"/>
    <w:p w14:paraId="3098A98F" w14:textId="77777777" w:rsidR="00A14374" w:rsidRDefault="00A14374" w:rsidP="0053553B"/>
    <w:p w14:paraId="6B739A0A" w14:textId="77777777" w:rsidR="00A14374" w:rsidRDefault="00A14374" w:rsidP="0053553B"/>
    <w:p w14:paraId="4CE96AA4" w14:textId="0EE0510D" w:rsidR="00A14374" w:rsidRDefault="00A14374" w:rsidP="0053553B"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048CC" wp14:editId="10258E31">
                <wp:simplePos x="0" y="0"/>
                <wp:positionH relativeFrom="column">
                  <wp:posOffset>-177716</wp:posOffset>
                </wp:positionH>
                <wp:positionV relativeFrom="paragraph">
                  <wp:posOffset>173</wp:posOffset>
                </wp:positionV>
                <wp:extent cx="4803775" cy="411734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411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F503" w14:textId="76E9FBDD" w:rsidR="00A14374" w:rsidRDefault="00A1437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097047CC" wp14:editId="61885423">
                                  <wp:extent cx="4484575" cy="3949065"/>
                                  <wp:effectExtent l="0" t="0" r="1143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aptura de pantalla 2017-10-23 a las 0.15.05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1757" cy="4008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48CC" id="Cuadro de texto 10" o:spid="_x0000_s1029" type="#_x0000_t202" style="position:absolute;margin-left:-14pt;margin-top:0;width:378.25pt;height:3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" filled="f" stroked="f">
                <v:textbox>
                  <w:txbxContent>
                    <w:p w14:paraId="53A8F503" w14:textId="76E9FBDD" w:rsidR="00A14374" w:rsidRDefault="00A14374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097047CC" wp14:editId="61885423">
                            <wp:extent cx="4484575" cy="3949065"/>
                            <wp:effectExtent l="0" t="0" r="1143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aptura de pantalla 2017-10-23 a las 0.15.05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1757" cy="4008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ACFCE8" w14:textId="24E8B7CF" w:rsidR="00A14374" w:rsidRDefault="00A14374" w:rsidP="0053553B"/>
    <w:p w14:paraId="546F1643" w14:textId="74E82302" w:rsidR="00A14374" w:rsidRDefault="00A14374" w:rsidP="0053553B"/>
    <w:p w14:paraId="44B5FB34" w14:textId="0E7AECAC" w:rsidR="00A14374" w:rsidRDefault="00A14374" w:rsidP="0053553B"/>
    <w:p w14:paraId="1472E531" w14:textId="1BB9F8C7" w:rsidR="00A14374" w:rsidRDefault="00A14374" w:rsidP="0053553B"/>
    <w:p w14:paraId="16CF407A" w14:textId="0D1F0FFF" w:rsidR="00A14374" w:rsidRDefault="00A14374" w:rsidP="0053553B"/>
    <w:p w14:paraId="2891B6A5" w14:textId="033CE543" w:rsidR="00A14374" w:rsidRDefault="00A14374" w:rsidP="0053553B"/>
    <w:p w14:paraId="0BCCAD45" w14:textId="77777777" w:rsidR="00A14374" w:rsidRDefault="00A14374" w:rsidP="0053553B"/>
    <w:p w14:paraId="302E25B4" w14:textId="77777777" w:rsidR="00A14374" w:rsidRDefault="00A14374" w:rsidP="0053553B"/>
    <w:p w14:paraId="756938C3" w14:textId="77777777" w:rsidR="00A14374" w:rsidRDefault="00A14374" w:rsidP="0053553B"/>
    <w:p w14:paraId="60B390E4" w14:textId="77777777" w:rsidR="00A14374" w:rsidRDefault="00A14374" w:rsidP="0053553B"/>
    <w:p w14:paraId="63CA6500" w14:textId="075B2925" w:rsidR="00A14374" w:rsidRDefault="00A14374" w:rsidP="0053553B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EA4BB" wp14:editId="5B3737C8">
                <wp:simplePos x="0" y="0"/>
                <wp:positionH relativeFrom="column">
                  <wp:posOffset>-179705</wp:posOffset>
                </wp:positionH>
                <wp:positionV relativeFrom="paragraph">
                  <wp:posOffset>309880</wp:posOffset>
                </wp:positionV>
                <wp:extent cx="5145405" cy="445643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5405" cy="445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A93" w14:textId="062349BE" w:rsidR="00A14374" w:rsidRDefault="00A14374">
                            <w:bookmarkStart w:id="0" w:name="_GoBack"/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12D0ADAE" wp14:editId="30078059">
                                  <wp:extent cx="4026430" cy="4186209"/>
                                  <wp:effectExtent l="0" t="0" r="12700" b="508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Captura de pantalla 2017-10-23 a las 0.15.3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5510" cy="4195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A4BB" id="Cuadro de texto 12" o:spid="_x0000_s1030" type="#_x0000_t202" style="position:absolute;margin-left:-14.15pt;margin-top:24.4pt;width:405.15pt;height:3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" filled="f" stroked="f">
                <v:textbox>
                  <w:txbxContent>
                    <w:p w14:paraId="5BDCBA93" w14:textId="062349BE" w:rsidR="00A14374" w:rsidRDefault="00A14374">
                      <w:bookmarkStart w:id="1" w:name="_GoBack"/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12D0ADAE" wp14:editId="30078059">
                            <wp:extent cx="4026430" cy="4186209"/>
                            <wp:effectExtent l="0" t="0" r="12700" b="508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Captura de pantalla 2017-10-23 a las 0.15.3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5510" cy="4195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919999" w14:textId="2632D67C" w:rsidR="00A14374" w:rsidRDefault="00A14374" w:rsidP="0053553B"/>
    <w:p w14:paraId="7ABE724C" w14:textId="77777777" w:rsidR="00A14374" w:rsidRPr="0053553B" w:rsidRDefault="00A14374" w:rsidP="0053553B"/>
    <w:sectPr w:rsidR="00A14374" w:rsidRPr="0053553B">
      <w:footerReference w:type="default" r:id="rId12"/>
      <w:headerReference w:type="first" r:id="rId13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45F3" w14:textId="77777777" w:rsidR="000B0AC7" w:rsidRDefault="000B0AC7">
      <w:pPr>
        <w:spacing w:after="0" w:line="240" w:lineRule="auto"/>
      </w:pPr>
      <w:r>
        <w:separator/>
      </w:r>
    </w:p>
  </w:endnote>
  <w:endnote w:type="continuationSeparator" w:id="0">
    <w:p w14:paraId="454D1162" w14:textId="77777777" w:rsidR="000B0AC7" w:rsidRDefault="000B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C960183" w14:textId="77777777" w:rsidR="00C6532B" w:rsidRDefault="00BD386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37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0AE14" w14:textId="77777777" w:rsidR="000B0AC7" w:rsidRDefault="000B0AC7">
      <w:pPr>
        <w:spacing w:after="0" w:line="240" w:lineRule="auto"/>
      </w:pPr>
      <w:r>
        <w:separator/>
      </w:r>
    </w:p>
  </w:footnote>
  <w:footnote w:type="continuationSeparator" w:id="0">
    <w:p w14:paraId="038CB4F4" w14:textId="77777777" w:rsidR="000B0AC7" w:rsidRDefault="000B0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D94E7" w14:textId="77777777" w:rsidR="003B1F04" w:rsidRDefault="003B1F04">
    <w:pPr>
      <w:pStyle w:val="Encabezado"/>
    </w:pPr>
    <w:r>
      <w:t xml:space="preserve">Alberto Rodríguez Santana </w:t>
    </w:r>
    <w:r>
      <w:tab/>
      <w:t xml:space="preserve">48950011-P </w:t>
    </w:r>
    <w:r>
      <w:tab/>
    </w:r>
    <w:r>
      <w:tab/>
    </w:r>
    <w:r>
      <w:tab/>
    </w:r>
    <w:r>
      <w:tab/>
    </w:r>
    <w:r>
      <w:tab/>
    </w:r>
    <w:r>
      <w:tab/>
      <w:t>Grupo D1</w:t>
    </w:r>
  </w:p>
  <w:p w14:paraId="36D62EA5" w14:textId="77777777" w:rsidR="003B1F04" w:rsidRDefault="003B1F0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1928"/>
    <w:multiLevelType w:val="hybridMultilevel"/>
    <w:tmpl w:val="9C3E76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B37DD"/>
    <w:multiLevelType w:val="hybridMultilevel"/>
    <w:tmpl w:val="C3A06E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04"/>
    <w:rsid w:val="000B0AC7"/>
    <w:rsid w:val="002928D3"/>
    <w:rsid w:val="002D4818"/>
    <w:rsid w:val="003B1F04"/>
    <w:rsid w:val="003B5881"/>
    <w:rsid w:val="0053553B"/>
    <w:rsid w:val="00644739"/>
    <w:rsid w:val="00737773"/>
    <w:rsid w:val="00964EEA"/>
    <w:rsid w:val="009918F7"/>
    <w:rsid w:val="009E76E2"/>
    <w:rsid w:val="00A14374"/>
    <w:rsid w:val="00BD386E"/>
    <w:rsid w:val="00C6532B"/>
    <w:rsid w:val="00E417E9"/>
    <w:rsid w:val="00F8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2E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86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intensa">
    <w:name w:val="Intense Quote"/>
    <w:basedOn w:val="Normal"/>
    <w:next w:val="Normal"/>
    <w:link w:val="Citaintens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intensaCar">
    <w:name w:val="Cita intensa Car"/>
    <w:basedOn w:val="Fuentedeprrafopredeter"/>
    <w:link w:val="Citaintens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Prrafodelista">
    <w:name w:val="List Paragraph"/>
    <w:basedOn w:val="Normal"/>
    <w:uiPriority w:val="34"/>
    <w:unhideWhenUsed/>
    <w:qFormat/>
    <w:rsid w:val="009E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Caches/3082/TM10002078/Document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53"/>
    <w:rsid w:val="00E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384CEFE04C8341B8DDE36A04ACF364">
    <w:name w:val="D6384CEFE04C8341B8DDE36A04ACF364"/>
  </w:style>
  <w:style w:type="paragraph" w:customStyle="1" w:styleId="BF30BE2CE1155E41866B97AD10D4A1AC">
    <w:name w:val="BF30BE2CE1155E41866B97AD10D4A1AC"/>
  </w:style>
  <w:style w:type="paragraph" w:customStyle="1" w:styleId="B4E257BDB5906D4598622767A51E9AA3">
    <w:name w:val="B4E257BDB5906D4598622767A51E9AA3"/>
  </w:style>
  <w:style w:type="paragraph" w:customStyle="1" w:styleId="9479739296DDCE4FBDC15BDDCB2AD6C2">
    <w:name w:val="9479739296DDCE4FBDC15BDDCB2AD6C2"/>
  </w:style>
  <w:style w:type="paragraph" w:customStyle="1" w:styleId="74685A7056B8C64598056DF9E33EB174">
    <w:name w:val="74685A7056B8C64598056DF9E33EB174"/>
  </w:style>
  <w:style w:type="paragraph" w:customStyle="1" w:styleId="8CC7D73E29B148449B58D13B74F028F0">
    <w:name w:val="8CC7D73E29B148449B58D13B74F028F0"/>
  </w:style>
  <w:style w:type="paragraph" w:customStyle="1" w:styleId="5F446B025F114B41A0671FE452111EF9">
    <w:name w:val="5F446B025F114B41A0671FE452111EF9"/>
  </w:style>
  <w:style w:type="paragraph" w:styleId="Listaconvietas">
    <w:name w:val="List Bullet"/>
    <w:basedOn w:val="Normal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sz w:val="22"/>
      <w:szCs w:val="22"/>
      <w:lang w:val="es-ES" w:eastAsia="ja-JP"/>
    </w:rPr>
  </w:style>
  <w:style w:type="paragraph" w:customStyle="1" w:styleId="3C05115F53D6E34B8CA367E7FE386FD3">
    <w:name w:val="3C05115F53D6E34B8CA367E7FE386FD3"/>
  </w:style>
  <w:style w:type="paragraph" w:customStyle="1" w:styleId="E078DD35AF7C9447B370A57F00FBB720">
    <w:name w:val="E078DD35AF7C9447B370A57F00FBB720"/>
  </w:style>
  <w:style w:type="paragraph" w:customStyle="1" w:styleId="C2917AEFE95F984992D48AB254B1E7C7">
    <w:name w:val="C2917AEFE95F984992D48AB254B1E7C7"/>
  </w:style>
  <w:style w:type="paragraph" w:customStyle="1" w:styleId="F3EB217C319C5B4D89114E783E2AED71">
    <w:name w:val="F3EB217C319C5B4D89114E783E2AED71"/>
  </w:style>
  <w:style w:type="paragraph" w:customStyle="1" w:styleId="63EA402B709B7E4A8BC27E20E8726E71">
    <w:name w:val="63EA402B709B7E4A8BC27E20E8726E71"/>
  </w:style>
  <w:style w:type="paragraph" w:customStyle="1" w:styleId="C10E482CD41C0B4682EC426360632C45">
    <w:name w:val="C10E482CD41C0B4682EC426360632C45"/>
  </w:style>
  <w:style w:type="paragraph" w:customStyle="1" w:styleId="58D93CB33A19614CBDAABA8588A87FA9">
    <w:name w:val="58D93CB33A19614CBDAABA8588A87FA9"/>
  </w:style>
  <w:style w:type="paragraph" w:customStyle="1" w:styleId="6E2C83FBD5BBE24AA5D62A4CA3D4BF10">
    <w:name w:val="6E2C83FBD5BBE24AA5D62A4CA3D4BF10"/>
  </w:style>
  <w:style w:type="paragraph" w:customStyle="1" w:styleId="517B9CE481E0A248AD66B48473C75791">
    <w:name w:val="517B9CE481E0A248AD66B48473C75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moderno.dotx</Template>
  <TotalTime>33</TotalTime>
  <Pages>3</Pages>
  <Words>210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3</cp:revision>
  <dcterms:created xsi:type="dcterms:W3CDTF">2017-10-22T21:39:00Z</dcterms:created>
  <dcterms:modified xsi:type="dcterms:W3CDTF">2017-10-22T22:18:00Z</dcterms:modified>
</cp:coreProperties>
</file>