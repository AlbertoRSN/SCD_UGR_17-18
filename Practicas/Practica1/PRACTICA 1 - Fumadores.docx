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A4525" w14:textId="77777777" w:rsidR="003B1F04" w:rsidRDefault="003B1F04" w:rsidP="00347DEA">
      <w:pPr>
        <w:jc w:val="both"/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B1F04"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PRACTICA 1</w:t>
      </w:r>
      <w: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1B6EF0" w14:textId="58BF20AC" w:rsidR="003B1F04" w:rsidRPr="003B1F04" w:rsidRDefault="00FD4F0A" w:rsidP="00347DEA">
      <w:pPr>
        <w:jc w:val="both"/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pacing w:val="10"/>
          <w:sz w:val="72"/>
          <w14:shadow w14:blurRad="50800" w14:dist="762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Fumadores</w:t>
      </w:r>
    </w:p>
    <w:p w14:paraId="797BC680" w14:textId="77777777" w:rsidR="00C6532B" w:rsidRPr="00BD386E" w:rsidRDefault="003B1F04" w:rsidP="00347DEA">
      <w:pPr>
        <w:pStyle w:val="Ttulo2"/>
        <w:jc w:val="both"/>
      </w:pPr>
      <w:r>
        <w:t>Variables</w:t>
      </w:r>
    </w:p>
    <w:p w14:paraId="1154894D" w14:textId="77777777" w:rsidR="00883736" w:rsidRDefault="009E76E2" w:rsidP="00347DEA">
      <w:pPr>
        <w:jc w:val="both"/>
      </w:pPr>
      <w:r>
        <w:t xml:space="preserve">Como variables </w:t>
      </w:r>
      <w:r w:rsidR="00883736">
        <w:t xml:space="preserve">compartidas únicamente tenemos declarados los </w:t>
      </w:r>
      <w:r w:rsidR="00883736" w:rsidRPr="00883736">
        <w:rPr>
          <w:color w:val="0070C0"/>
        </w:rPr>
        <w:t xml:space="preserve">semáforos </w:t>
      </w:r>
      <w:r w:rsidR="00883736">
        <w:t xml:space="preserve">para la sincronización de las hebras. </w:t>
      </w:r>
    </w:p>
    <w:p w14:paraId="65F9A252" w14:textId="37C57ACB" w:rsidR="00964EEA" w:rsidRDefault="00883736" w:rsidP="00347DEA">
      <w:pPr>
        <w:jc w:val="both"/>
      </w:pPr>
      <w:r>
        <w:t>En la hebra principal (</w:t>
      </w:r>
      <w:proofErr w:type="spellStart"/>
      <w:r>
        <w:t>main</w:t>
      </w:r>
      <w:proofErr w:type="spellEnd"/>
      <w:r>
        <w:t xml:space="preserve">) está declarada la variable </w:t>
      </w:r>
      <w:proofErr w:type="spellStart"/>
      <w:r>
        <w:rPr>
          <w:color w:val="0070C0"/>
        </w:rPr>
        <w:t>num_hebras</w:t>
      </w:r>
      <w:proofErr w:type="spellEnd"/>
      <w:r>
        <w:t xml:space="preserve"> para el control de los bucles.</w:t>
      </w:r>
    </w:p>
    <w:p w14:paraId="1C12FDBC" w14:textId="61B58DE8" w:rsidR="002928D3" w:rsidRDefault="002928D3" w:rsidP="00347DEA">
      <w:pPr>
        <w:jc w:val="both"/>
      </w:pPr>
    </w:p>
    <w:p w14:paraId="1F9CCB79" w14:textId="0D11E73C" w:rsidR="002928D3" w:rsidRDefault="006923CF" w:rsidP="00347DEA">
      <w:p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A2BA0" wp14:editId="7D3E9892">
                <wp:simplePos x="0" y="0"/>
                <wp:positionH relativeFrom="column">
                  <wp:posOffset>961390</wp:posOffset>
                </wp:positionH>
                <wp:positionV relativeFrom="paragraph">
                  <wp:posOffset>8890</wp:posOffset>
                </wp:positionV>
                <wp:extent cx="4347210" cy="4461510"/>
                <wp:effectExtent l="0" t="0" r="0" b="889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210" cy="446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F3D74" w14:textId="6C0DF115" w:rsidR="002928D3" w:rsidRDefault="006923CF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0FDD1A08" wp14:editId="5A24CFEC">
                                  <wp:extent cx="3680696" cy="2734718"/>
                                  <wp:effectExtent l="0" t="0" r="2540" b="889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Captura de pantalla 2017-10-23 a las 12.47.4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6348" cy="2753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E6B3F4" w14:textId="77777777" w:rsidR="006923CF" w:rsidRDefault="006923CF"/>
                          <w:p w14:paraId="46928543" w14:textId="26FC8875" w:rsidR="006923CF" w:rsidRDefault="006923CF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410BAA93" wp14:editId="12CE57C3">
                                  <wp:extent cx="3685419" cy="865851"/>
                                  <wp:effectExtent l="0" t="0" r="0" b="0"/>
                                  <wp:docPr id="18" name="Imagen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Captura de pantalla 2017-10-23 a las 12.33.56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4060" cy="8819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CC560C" w14:textId="77777777" w:rsidR="006923CF" w:rsidRDefault="006923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A2BA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75.7pt;margin-top:.7pt;width:342.3pt;height:35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" filled="f" stroked="f">
                <v:textbox>
                  <w:txbxContent>
                    <w:p w14:paraId="297F3D74" w14:textId="6C0DF115" w:rsidR="002928D3" w:rsidRDefault="006923CF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0FDD1A08" wp14:editId="5A24CFEC">
                            <wp:extent cx="3680696" cy="2734718"/>
                            <wp:effectExtent l="0" t="0" r="2540" b="889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Captura de pantalla 2017-10-23 a las 12.47.4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6348" cy="2753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E6B3F4" w14:textId="77777777" w:rsidR="006923CF" w:rsidRDefault="006923CF"/>
                    <w:p w14:paraId="46928543" w14:textId="26FC8875" w:rsidR="006923CF" w:rsidRDefault="006923CF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410BAA93" wp14:editId="12CE57C3">
                            <wp:extent cx="3685419" cy="865851"/>
                            <wp:effectExtent l="0" t="0" r="0" b="0"/>
                            <wp:docPr id="18" name="Imagen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Captura de pantalla 2017-10-23 a las 12.33.56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4060" cy="8819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CC560C" w14:textId="77777777" w:rsidR="006923CF" w:rsidRDefault="006923CF"/>
                  </w:txbxContent>
                </v:textbox>
                <w10:wrap type="square"/>
              </v:shape>
            </w:pict>
          </mc:Fallback>
        </mc:AlternateContent>
      </w:r>
    </w:p>
    <w:p w14:paraId="5D36A0F2" w14:textId="77777777" w:rsidR="002928D3" w:rsidRDefault="002928D3" w:rsidP="00347DEA">
      <w:pPr>
        <w:jc w:val="both"/>
      </w:pPr>
    </w:p>
    <w:p w14:paraId="5389DAC0" w14:textId="77777777" w:rsidR="002928D3" w:rsidRDefault="002928D3" w:rsidP="00347DEA">
      <w:pPr>
        <w:jc w:val="both"/>
      </w:pPr>
    </w:p>
    <w:p w14:paraId="6A99CFDD" w14:textId="77777777" w:rsidR="002928D3" w:rsidRDefault="002928D3" w:rsidP="00347DEA">
      <w:pPr>
        <w:jc w:val="both"/>
      </w:pPr>
    </w:p>
    <w:p w14:paraId="29C84281" w14:textId="77777777" w:rsidR="002928D3" w:rsidRDefault="002928D3" w:rsidP="00347DEA">
      <w:pPr>
        <w:jc w:val="both"/>
      </w:pPr>
    </w:p>
    <w:p w14:paraId="02AC13F4" w14:textId="77777777" w:rsidR="002928D3" w:rsidRDefault="002928D3" w:rsidP="00347DEA">
      <w:pPr>
        <w:jc w:val="both"/>
      </w:pPr>
    </w:p>
    <w:p w14:paraId="1B26CCED" w14:textId="77777777" w:rsidR="006923CF" w:rsidRDefault="006923CF" w:rsidP="00347DEA">
      <w:pPr>
        <w:jc w:val="both"/>
      </w:pPr>
    </w:p>
    <w:p w14:paraId="33656567" w14:textId="77777777" w:rsidR="006923CF" w:rsidRDefault="006923CF" w:rsidP="00347DEA">
      <w:pPr>
        <w:jc w:val="both"/>
      </w:pPr>
    </w:p>
    <w:p w14:paraId="53EFE14E" w14:textId="77777777" w:rsidR="006923CF" w:rsidRDefault="006923CF" w:rsidP="00347DEA">
      <w:pPr>
        <w:jc w:val="both"/>
      </w:pPr>
    </w:p>
    <w:p w14:paraId="34A352B7" w14:textId="77777777" w:rsidR="006923CF" w:rsidRDefault="006923CF" w:rsidP="00347DEA">
      <w:pPr>
        <w:jc w:val="both"/>
      </w:pPr>
    </w:p>
    <w:p w14:paraId="78A9071A" w14:textId="77777777" w:rsidR="006923CF" w:rsidRPr="00BD386E" w:rsidRDefault="006923CF" w:rsidP="00347DEA">
      <w:pPr>
        <w:jc w:val="both"/>
      </w:pPr>
    </w:p>
    <w:p w14:paraId="67B622B8" w14:textId="77777777" w:rsidR="00C6532B" w:rsidRDefault="002D4818" w:rsidP="00347DEA">
      <w:pPr>
        <w:pStyle w:val="Ttulo2"/>
        <w:jc w:val="both"/>
      </w:pPr>
      <w:r>
        <w:lastRenderedPageBreak/>
        <w:t>Semáforos</w:t>
      </w:r>
    </w:p>
    <w:p w14:paraId="515ED658" w14:textId="1DC635D8" w:rsidR="00C6532B" w:rsidRDefault="00153150" w:rsidP="00347DEA">
      <w:pPr>
        <w:pStyle w:val="Listaconvietas"/>
        <w:jc w:val="both"/>
      </w:pPr>
      <w:proofErr w:type="spellStart"/>
      <w:r>
        <w:rPr>
          <w:color w:val="0070C0"/>
          <w:sz w:val="28"/>
        </w:rPr>
        <w:t>Ingr_disp</w:t>
      </w:r>
      <w:proofErr w:type="spellEnd"/>
      <w:r w:rsidR="002D4818" w:rsidRPr="009E76E2">
        <w:rPr>
          <w:color w:val="0070C0"/>
        </w:rPr>
        <w:t xml:space="preserve"> </w:t>
      </w:r>
      <w:r w:rsidR="002D4818">
        <w:t xml:space="preserve">-&gt; </w:t>
      </w:r>
      <w:r>
        <w:t>Vector d</w:t>
      </w:r>
      <w:r w:rsidR="00B306B2">
        <w:t xml:space="preserve">e 3 </w:t>
      </w:r>
      <w:r w:rsidR="00A82C0C">
        <w:t>semáforos</w:t>
      </w:r>
      <w:r w:rsidR="00B306B2">
        <w:t xml:space="preserve"> para cada ingrediente, inicialmente a 0 cada uno de ellos ya que se debe permitir colocar los ingredientes en el mostrador. Valdrá 1 si el ingrediente i </w:t>
      </w:r>
      <w:proofErr w:type="spellStart"/>
      <w:r w:rsidR="00B306B2">
        <w:t>esta</w:t>
      </w:r>
      <w:proofErr w:type="spellEnd"/>
      <w:r w:rsidR="00B306B2">
        <w:t xml:space="preserve"> disponible en el mostrador y 0 si no.</w:t>
      </w:r>
      <w:r w:rsidR="00883736">
        <w:t xml:space="preserve"> Sobre este semáforo se realiza </w:t>
      </w:r>
      <w:proofErr w:type="spellStart"/>
      <w:r w:rsidR="00883736" w:rsidRPr="00883736">
        <w:rPr>
          <w:color w:val="C00000"/>
        </w:rPr>
        <w:t>sem_wait</w:t>
      </w:r>
      <w:proofErr w:type="spellEnd"/>
      <w:r w:rsidR="00883736">
        <w:rPr>
          <w:color w:val="C00000"/>
        </w:rPr>
        <w:t xml:space="preserve"> </w:t>
      </w:r>
      <w:r w:rsidR="00883736">
        <w:rPr>
          <w:color w:val="auto"/>
        </w:rPr>
        <w:t xml:space="preserve">una vez puesto el ingrediente y </w:t>
      </w:r>
      <w:proofErr w:type="spellStart"/>
      <w:r w:rsidR="00883736">
        <w:rPr>
          <w:color w:val="C00000"/>
        </w:rPr>
        <w:t>sem_signal</w:t>
      </w:r>
      <w:proofErr w:type="spellEnd"/>
      <w:r w:rsidR="00883736">
        <w:rPr>
          <w:color w:val="auto"/>
        </w:rPr>
        <w:t xml:space="preserve"> antes de retirar el ingrediente.</w:t>
      </w:r>
    </w:p>
    <w:p w14:paraId="2F7901CB" w14:textId="1E635829" w:rsidR="00964EEA" w:rsidRDefault="00153150" w:rsidP="00347DEA">
      <w:pPr>
        <w:pStyle w:val="Listaconvietas"/>
        <w:jc w:val="both"/>
      </w:pPr>
      <w:r>
        <w:rPr>
          <w:noProof/>
          <w:color w:val="0070C0"/>
          <w:sz w:val="28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71E5EE" wp14:editId="4CDEB579">
                <wp:simplePos x="0" y="0"/>
                <wp:positionH relativeFrom="column">
                  <wp:posOffset>965200</wp:posOffset>
                </wp:positionH>
                <wp:positionV relativeFrom="paragraph">
                  <wp:posOffset>1181735</wp:posOffset>
                </wp:positionV>
                <wp:extent cx="3889375" cy="1129665"/>
                <wp:effectExtent l="0" t="0" r="0" b="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9375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382C7" w14:textId="19D7E4CD" w:rsidR="00964EEA" w:rsidRDefault="00153150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0A715C5A" wp14:editId="74B51831">
                                  <wp:extent cx="3570175" cy="838776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Captura de pantalla 2017-10-23 a las 12.33.56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07419" cy="8475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1E5EE" id="Cuadro de texto 3" o:spid="_x0000_s1027" type="#_x0000_t202" style="position:absolute;left:0;text-align:left;margin-left:76pt;margin-top:93.05pt;width:306.25pt;height:88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" filled="f" stroked="f">
                <v:textbox>
                  <w:txbxContent>
                    <w:p w14:paraId="35E382C7" w14:textId="19D7E4CD" w:rsidR="00964EEA" w:rsidRDefault="00153150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0A715C5A" wp14:editId="74B51831">
                            <wp:extent cx="3570175" cy="838776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Captura de pantalla 2017-10-23 a las 12.33.56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07419" cy="8475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06B2">
        <w:rPr>
          <w:noProof/>
          <w:color w:val="0070C0"/>
          <w:sz w:val="28"/>
          <w:lang w:val="es-ES_tradnl" w:eastAsia="es-ES_tradnl"/>
        </w:rPr>
        <w:t>mostr_vacio</w:t>
      </w:r>
      <w:r w:rsidR="002D4818">
        <w:t xml:space="preserve"> -&gt; </w:t>
      </w:r>
      <w:r w:rsidR="00B306B2">
        <w:t>Inicializado a 1</w:t>
      </w:r>
      <w:r w:rsidR="00644739">
        <w:t>.</w:t>
      </w:r>
      <w:r w:rsidR="00A82C0C">
        <w:t xml:space="preserve"> Tomará valor 0 si hay un ingrediente sobre el mostrador y 1 si el mostrador está vacío. Sobre este semáforo hay que hace un </w:t>
      </w:r>
      <w:proofErr w:type="spellStart"/>
      <w:r w:rsidR="00A82C0C" w:rsidRPr="00A82C0C">
        <w:rPr>
          <w:color w:val="C00000"/>
        </w:rPr>
        <w:t>sem_wait</w:t>
      </w:r>
      <w:proofErr w:type="spellEnd"/>
      <w:r w:rsidR="00A82C0C" w:rsidRPr="00A82C0C">
        <w:rPr>
          <w:color w:val="C00000"/>
        </w:rPr>
        <w:t xml:space="preserve"> </w:t>
      </w:r>
      <w:r w:rsidR="00A82C0C">
        <w:t xml:space="preserve">antes de indicar que ingrediente se ha puesto sobre el mostrador y un </w:t>
      </w:r>
      <w:proofErr w:type="spellStart"/>
      <w:r w:rsidR="00A82C0C" w:rsidRPr="00A82C0C">
        <w:rPr>
          <w:color w:val="C00000"/>
        </w:rPr>
        <w:t>sem_signal</w:t>
      </w:r>
      <w:proofErr w:type="spellEnd"/>
      <w:r w:rsidR="00A82C0C">
        <w:rPr>
          <w:color w:val="C00000"/>
        </w:rPr>
        <w:t xml:space="preserve"> </w:t>
      </w:r>
      <w:r w:rsidR="00A82C0C">
        <w:rPr>
          <w:color w:val="auto"/>
        </w:rPr>
        <w:t>una vez algún fumador haya retirado el ingrediente.</w:t>
      </w:r>
    </w:p>
    <w:p w14:paraId="573BCC2D" w14:textId="732F01D0" w:rsidR="00153150" w:rsidRDefault="00153150" w:rsidP="00347DEA">
      <w:pPr>
        <w:pStyle w:val="Listaconvietas"/>
        <w:numPr>
          <w:ilvl w:val="0"/>
          <w:numId w:val="0"/>
        </w:numPr>
        <w:ind w:left="389" w:hanging="389"/>
        <w:jc w:val="both"/>
      </w:pPr>
    </w:p>
    <w:p w14:paraId="3C702786" w14:textId="77777777" w:rsidR="00153150" w:rsidRDefault="00153150" w:rsidP="00347DEA">
      <w:pPr>
        <w:pStyle w:val="Listaconvietas"/>
        <w:numPr>
          <w:ilvl w:val="0"/>
          <w:numId w:val="0"/>
        </w:numPr>
        <w:ind w:left="389" w:hanging="389"/>
        <w:jc w:val="both"/>
      </w:pPr>
    </w:p>
    <w:p w14:paraId="35A90B22" w14:textId="77777777" w:rsidR="00153150" w:rsidRDefault="00153150" w:rsidP="00347DEA">
      <w:pPr>
        <w:pStyle w:val="Listaconvietas"/>
        <w:numPr>
          <w:ilvl w:val="0"/>
          <w:numId w:val="0"/>
        </w:numPr>
        <w:ind w:left="389" w:hanging="389"/>
        <w:jc w:val="both"/>
      </w:pPr>
    </w:p>
    <w:p w14:paraId="0C0B7D50" w14:textId="77777777" w:rsidR="00153150" w:rsidRDefault="00153150" w:rsidP="00347DEA">
      <w:pPr>
        <w:pStyle w:val="Listaconvietas"/>
        <w:numPr>
          <w:ilvl w:val="0"/>
          <w:numId w:val="0"/>
        </w:numPr>
        <w:ind w:left="389" w:hanging="389"/>
        <w:jc w:val="both"/>
      </w:pPr>
    </w:p>
    <w:p w14:paraId="0CA1B91E" w14:textId="563B8EAC" w:rsidR="0053553B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4FB60" wp14:editId="3686787F">
                <wp:simplePos x="0" y="0"/>
                <wp:positionH relativeFrom="column">
                  <wp:posOffset>965200</wp:posOffset>
                </wp:positionH>
                <wp:positionV relativeFrom="paragraph">
                  <wp:posOffset>34290</wp:posOffset>
                </wp:positionV>
                <wp:extent cx="3773805" cy="1715135"/>
                <wp:effectExtent l="0" t="0" r="0" b="1206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171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61DACD" w14:textId="1A532918" w:rsidR="00883736" w:rsidRDefault="00883736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035C3791" wp14:editId="59C66F57">
                                  <wp:extent cx="3483610" cy="1623060"/>
                                  <wp:effectExtent l="0" t="0" r="0" b="2540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Captura de pantalla 2017-10-23 a las 12.42.30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3610" cy="1623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4FB60" id="Cuadro de texto 4" o:spid="_x0000_s1028" type="#_x0000_t202" style="position:absolute;left:0;text-align:left;margin-left:76pt;margin-top:2.7pt;width:297.15pt;height:13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" filled="f" stroked="f">
                <v:textbox>
                  <w:txbxContent>
                    <w:p w14:paraId="1661DACD" w14:textId="1A532918" w:rsidR="00883736" w:rsidRDefault="00883736">
                      <w:r>
                        <w:t xml:space="preserve"> </w:t>
                      </w:r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035C3791" wp14:editId="59C66F57">
                            <wp:extent cx="3483610" cy="1623060"/>
                            <wp:effectExtent l="0" t="0" r="0" b="2540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Captura de pantalla 2017-10-23 a las 12.42.30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3610" cy="1623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0C5F28" w14:textId="262E3888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5FC95E7A" w14:textId="77777777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0F8FB962" w14:textId="77777777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17C78ECA" w14:textId="77777777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5DBD98F9" w14:textId="77777777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4DA26E22" w14:textId="3BF9E65E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234A59" wp14:editId="4A9D4F8D">
                <wp:simplePos x="0" y="0"/>
                <wp:positionH relativeFrom="column">
                  <wp:posOffset>965200</wp:posOffset>
                </wp:positionH>
                <wp:positionV relativeFrom="paragraph">
                  <wp:posOffset>204470</wp:posOffset>
                </wp:positionV>
                <wp:extent cx="3775710" cy="1827530"/>
                <wp:effectExtent l="0" t="0" r="0" b="127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710" cy="182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2B741" w14:textId="682F33A1" w:rsidR="00883736" w:rsidRDefault="00883736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75DC9E9F" wp14:editId="3C0DE078">
                                  <wp:extent cx="3589020" cy="1670050"/>
                                  <wp:effectExtent l="0" t="0" r="0" b="635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Captura de pantalla 2017-10-23 a las 12.43.28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9020" cy="1670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34A59" id="Cuadro de texto 14" o:spid="_x0000_s1029" type="#_x0000_t202" style="position:absolute;left:0;text-align:left;margin-left:76pt;margin-top:16.1pt;width:297.3pt;height:14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" filled="f" stroked="f">
                <v:textbox>
                  <w:txbxContent>
                    <w:p w14:paraId="7F12B741" w14:textId="682F33A1" w:rsidR="00883736" w:rsidRDefault="00883736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5DC9E9F" wp14:editId="3C0DE078">
                            <wp:extent cx="3589020" cy="1670050"/>
                            <wp:effectExtent l="0" t="0" r="0" b="635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Captura de pantalla 2017-10-23 a las 12.43.28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9020" cy="1670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67FAD8" w14:textId="524F0183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0F0F3146" w14:textId="266F1571" w:rsidR="00883736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54E20732" w14:textId="77777777" w:rsidR="00883736" w:rsidRPr="00BD386E" w:rsidRDefault="00883736" w:rsidP="00347DEA">
      <w:pPr>
        <w:pStyle w:val="Listaconvietas"/>
        <w:numPr>
          <w:ilvl w:val="0"/>
          <w:numId w:val="0"/>
        </w:numPr>
        <w:ind w:left="389"/>
        <w:jc w:val="both"/>
      </w:pPr>
    </w:p>
    <w:p w14:paraId="60FB326C" w14:textId="043ABFFA" w:rsidR="00C6532B" w:rsidRDefault="004F0184" w:rsidP="00347DEA">
      <w:pPr>
        <w:pStyle w:val="Ttulo2"/>
        <w:jc w:val="both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CE8F5" wp14:editId="75A32936">
                <wp:simplePos x="0" y="0"/>
                <wp:positionH relativeFrom="column">
                  <wp:posOffset>734060</wp:posOffset>
                </wp:positionH>
                <wp:positionV relativeFrom="paragraph">
                  <wp:posOffset>689610</wp:posOffset>
                </wp:positionV>
                <wp:extent cx="4117975" cy="4061460"/>
                <wp:effectExtent l="0" t="0" r="0" b="254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975" cy="406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E064" w14:textId="5052C105" w:rsidR="00A14374" w:rsidRDefault="004F018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11C3B443" wp14:editId="5D56DC09">
                                  <wp:extent cx="3798775" cy="3954164"/>
                                  <wp:effectExtent l="0" t="0" r="11430" b="8255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Captura de pantalla 2017-10-23 a las 12.49.4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03177" cy="39587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CE8F5" id="Cuadro de texto 8" o:spid="_x0000_s1030" type="#_x0000_t202" style="position:absolute;left:0;text-align:left;margin-left:57.8pt;margin-top:54.3pt;width:324.25pt;height:3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" filled="f" stroked="f">
                <v:textbox>
                  <w:txbxContent>
                    <w:p w14:paraId="40C9E064" w14:textId="5052C105" w:rsidR="00A14374" w:rsidRDefault="004F0184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11C3B443" wp14:editId="5D56DC09">
                            <wp:extent cx="3798775" cy="3954164"/>
                            <wp:effectExtent l="0" t="0" r="11430" b="8255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Captura de pantalla 2017-10-23 a las 12.49.4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03177" cy="39587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D4818">
        <w:t>Código Fuente</w:t>
      </w:r>
    </w:p>
    <w:p w14:paraId="33475F82" w14:textId="2990922D" w:rsidR="0053553B" w:rsidRDefault="0053553B" w:rsidP="00347DEA">
      <w:pPr>
        <w:jc w:val="both"/>
      </w:pPr>
    </w:p>
    <w:p w14:paraId="1D4290D0" w14:textId="77777777" w:rsidR="00A14374" w:rsidRDefault="00A14374" w:rsidP="00347DEA">
      <w:pPr>
        <w:jc w:val="both"/>
      </w:pPr>
    </w:p>
    <w:p w14:paraId="3AC68F34" w14:textId="77777777" w:rsidR="00A14374" w:rsidRDefault="00A14374" w:rsidP="00347DEA">
      <w:pPr>
        <w:jc w:val="both"/>
      </w:pPr>
    </w:p>
    <w:p w14:paraId="6E7088BE" w14:textId="156CFF3C" w:rsidR="00A14374" w:rsidRDefault="00A14374" w:rsidP="00347DEA">
      <w:pPr>
        <w:jc w:val="both"/>
      </w:pPr>
    </w:p>
    <w:p w14:paraId="6E3ACC78" w14:textId="77777777" w:rsidR="00A14374" w:rsidRDefault="00A14374" w:rsidP="00347DEA">
      <w:pPr>
        <w:jc w:val="both"/>
      </w:pPr>
    </w:p>
    <w:p w14:paraId="60C303B7" w14:textId="6A19B091" w:rsidR="00A14374" w:rsidRDefault="00A14374" w:rsidP="00347DEA">
      <w:pPr>
        <w:jc w:val="both"/>
      </w:pPr>
    </w:p>
    <w:p w14:paraId="34726184" w14:textId="46A6EA8B" w:rsidR="00A14374" w:rsidRDefault="00A14374" w:rsidP="00347DEA">
      <w:pPr>
        <w:jc w:val="both"/>
      </w:pPr>
      <w:bookmarkStart w:id="0" w:name="_GoBack"/>
      <w:bookmarkEnd w:id="0"/>
    </w:p>
    <w:p w14:paraId="2313DD39" w14:textId="5B249D94" w:rsidR="00A14374" w:rsidRDefault="00A14374" w:rsidP="00347DEA">
      <w:pPr>
        <w:jc w:val="both"/>
      </w:pPr>
    </w:p>
    <w:p w14:paraId="4C1A8622" w14:textId="0ACA68DB" w:rsidR="00A14374" w:rsidRDefault="00A14374" w:rsidP="00347DEA">
      <w:pPr>
        <w:jc w:val="both"/>
      </w:pPr>
    </w:p>
    <w:p w14:paraId="3098A98F" w14:textId="71A7A5A9" w:rsidR="00A14374" w:rsidRDefault="00A14374" w:rsidP="00347DEA">
      <w:pPr>
        <w:jc w:val="both"/>
      </w:pPr>
    </w:p>
    <w:p w14:paraId="6B739A0A" w14:textId="4FAF2EC7" w:rsidR="00A14374" w:rsidRDefault="00A14374" w:rsidP="00347DEA">
      <w:pPr>
        <w:jc w:val="both"/>
      </w:pPr>
    </w:p>
    <w:p w14:paraId="4CE96AA4" w14:textId="300B616D" w:rsidR="00A14374" w:rsidRDefault="00A14374" w:rsidP="00347DEA">
      <w:pPr>
        <w:jc w:val="both"/>
      </w:pPr>
    </w:p>
    <w:p w14:paraId="31ACFCE8" w14:textId="12A88284" w:rsidR="00A14374" w:rsidRDefault="004F0184" w:rsidP="00347DEA">
      <w:pPr>
        <w:jc w:val="both"/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E048CC" wp14:editId="54854DDB">
                <wp:simplePos x="0" y="0"/>
                <wp:positionH relativeFrom="column">
                  <wp:posOffset>279400</wp:posOffset>
                </wp:positionH>
                <wp:positionV relativeFrom="paragraph">
                  <wp:posOffset>1270</wp:posOffset>
                </wp:positionV>
                <wp:extent cx="4701540" cy="3392805"/>
                <wp:effectExtent l="0" t="0" r="0" b="1079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339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F503" w14:textId="0AF6957E" w:rsidR="00A14374" w:rsidRDefault="004F018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30D1C4B6" wp14:editId="227DF2FB">
                                  <wp:extent cx="4620895" cy="3280410"/>
                                  <wp:effectExtent l="0" t="0" r="1905" b="0"/>
                                  <wp:docPr id="20" name="Imagen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Captura de pantalla 2017-10-23 a las 12.50.26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0895" cy="3280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048CC" id="Cuadro de texto 10" o:spid="_x0000_s1031" type="#_x0000_t202" style="position:absolute;left:0;text-align:left;margin-left:22pt;margin-top:.1pt;width:370.2pt;height:26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" filled="f" stroked="f">
                <v:textbox>
                  <w:txbxContent>
                    <w:p w14:paraId="53A8F503" w14:textId="0AF6957E" w:rsidR="00A14374" w:rsidRDefault="004F0184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30D1C4B6" wp14:editId="227DF2FB">
                            <wp:extent cx="4620895" cy="3280410"/>
                            <wp:effectExtent l="0" t="0" r="1905" b="0"/>
                            <wp:docPr id="20" name="Imagen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Captura de pantalla 2017-10-23 a las 12.50.26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0895" cy="3280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6F1643" w14:textId="56F51573" w:rsidR="00A14374" w:rsidRDefault="00A14374" w:rsidP="00347DEA">
      <w:pPr>
        <w:jc w:val="both"/>
      </w:pPr>
    </w:p>
    <w:p w14:paraId="44B5FB34" w14:textId="35F75F76" w:rsidR="00A14374" w:rsidRDefault="00A14374" w:rsidP="00347DEA">
      <w:pPr>
        <w:jc w:val="both"/>
      </w:pPr>
    </w:p>
    <w:p w14:paraId="1472E531" w14:textId="08787B01" w:rsidR="00A14374" w:rsidRDefault="00A14374" w:rsidP="00347DEA">
      <w:pPr>
        <w:jc w:val="both"/>
      </w:pPr>
    </w:p>
    <w:p w14:paraId="16CF407A" w14:textId="793357D0" w:rsidR="00A14374" w:rsidRDefault="00A14374" w:rsidP="00347DEA">
      <w:pPr>
        <w:jc w:val="both"/>
      </w:pPr>
    </w:p>
    <w:p w14:paraId="2891B6A5" w14:textId="46E13137" w:rsidR="00A14374" w:rsidRDefault="00A14374" w:rsidP="00347DEA">
      <w:pPr>
        <w:jc w:val="both"/>
      </w:pPr>
    </w:p>
    <w:p w14:paraId="0BCCAD45" w14:textId="05BCF704" w:rsidR="00A14374" w:rsidRDefault="00A14374" w:rsidP="00347DEA">
      <w:pPr>
        <w:jc w:val="both"/>
      </w:pPr>
    </w:p>
    <w:p w14:paraId="302E25B4" w14:textId="40BD3960" w:rsidR="00A14374" w:rsidRDefault="00A14374" w:rsidP="00347DEA">
      <w:pPr>
        <w:jc w:val="both"/>
      </w:pPr>
    </w:p>
    <w:p w14:paraId="756938C3" w14:textId="5DD8086D" w:rsidR="00A14374" w:rsidRDefault="00A14374" w:rsidP="00347DEA">
      <w:pPr>
        <w:jc w:val="both"/>
      </w:pPr>
    </w:p>
    <w:p w14:paraId="60B390E4" w14:textId="6739F9B9" w:rsidR="00A14374" w:rsidRDefault="00A14374" w:rsidP="00347DEA">
      <w:pPr>
        <w:jc w:val="both"/>
      </w:pPr>
    </w:p>
    <w:p w14:paraId="63CA6500" w14:textId="3F79BF6E" w:rsidR="00A14374" w:rsidRDefault="00A14374" w:rsidP="00347DEA">
      <w:pPr>
        <w:jc w:val="both"/>
      </w:pPr>
    </w:p>
    <w:p w14:paraId="66919999" w14:textId="713A7BB7" w:rsidR="00A14374" w:rsidRDefault="004F0184" w:rsidP="00347DEA">
      <w:pPr>
        <w:jc w:val="both"/>
      </w:pPr>
      <w:r>
        <w:rPr>
          <w:noProof/>
          <w:lang w:val="es-ES_tradnl"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2EA4BB" wp14:editId="61AC9DD6">
                <wp:simplePos x="0" y="0"/>
                <wp:positionH relativeFrom="column">
                  <wp:posOffset>737009</wp:posOffset>
                </wp:positionH>
                <wp:positionV relativeFrom="paragraph">
                  <wp:posOffset>42</wp:posOffset>
                </wp:positionV>
                <wp:extent cx="4345305" cy="3235960"/>
                <wp:effectExtent l="0" t="0" r="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5305" cy="323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DCBA93" w14:textId="05B31591" w:rsidR="00A14374" w:rsidRDefault="004F0184">
                            <w:r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424F1D9D" wp14:editId="10CD0FC5">
                                  <wp:extent cx="4026430" cy="3126344"/>
                                  <wp:effectExtent l="0" t="0" r="12700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Captura de pantalla 2017-10-23 a las 12.51.33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4355" cy="31480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EA4BB" id="Cuadro de texto 12" o:spid="_x0000_s1032" type="#_x0000_t202" style="position:absolute;left:0;text-align:left;margin-left:58.05pt;margin-top:0;width:342.15pt;height:25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" filled="f" stroked="f">
                <v:textbox>
                  <w:txbxContent>
                    <w:p w14:paraId="5BDCBA93" w14:textId="05B31591" w:rsidR="00A14374" w:rsidRDefault="004F0184">
                      <w:r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424F1D9D" wp14:editId="10CD0FC5">
                            <wp:extent cx="4026430" cy="3126344"/>
                            <wp:effectExtent l="0" t="0" r="12700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Captura de pantalla 2017-10-23 a las 12.51.33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4355" cy="31480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E724C" w14:textId="641ABFBC" w:rsidR="00A14374" w:rsidRPr="0053553B" w:rsidRDefault="00A14374" w:rsidP="00347DEA">
      <w:pPr>
        <w:jc w:val="both"/>
      </w:pPr>
    </w:p>
    <w:sectPr w:rsidR="00A14374" w:rsidRPr="0053553B">
      <w:footerReference w:type="default" r:id="rId14"/>
      <w:headerReference w:type="first" r:id="rId15"/>
      <w:pgSz w:w="11907" w:h="1683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5F39C2" w14:textId="77777777" w:rsidR="001911DD" w:rsidRDefault="001911DD">
      <w:pPr>
        <w:spacing w:after="0" w:line="240" w:lineRule="auto"/>
      </w:pPr>
      <w:r>
        <w:separator/>
      </w:r>
    </w:p>
  </w:endnote>
  <w:endnote w:type="continuationSeparator" w:id="0">
    <w:p w14:paraId="0DA4E414" w14:textId="77777777" w:rsidR="001911DD" w:rsidRDefault="0019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1C960183" w14:textId="77777777" w:rsidR="00C6532B" w:rsidRDefault="00BD386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7DE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91183B" w14:textId="77777777" w:rsidR="001911DD" w:rsidRDefault="001911DD">
      <w:pPr>
        <w:spacing w:after="0" w:line="240" w:lineRule="auto"/>
      </w:pPr>
      <w:r>
        <w:separator/>
      </w:r>
    </w:p>
  </w:footnote>
  <w:footnote w:type="continuationSeparator" w:id="0">
    <w:p w14:paraId="1418E636" w14:textId="77777777" w:rsidR="001911DD" w:rsidRDefault="0019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CD94E7" w14:textId="77777777" w:rsidR="003B1F04" w:rsidRDefault="003B1F04">
    <w:pPr>
      <w:pStyle w:val="Encabezado"/>
    </w:pPr>
    <w:r>
      <w:t xml:space="preserve">Alberto Rodríguez Santana </w:t>
    </w:r>
    <w:r>
      <w:tab/>
      <w:t xml:space="preserve">48950011-P </w:t>
    </w:r>
    <w:r>
      <w:tab/>
    </w:r>
    <w:r>
      <w:tab/>
    </w:r>
    <w:r>
      <w:tab/>
    </w:r>
    <w:r>
      <w:tab/>
    </w:r>
    <w:r>
      <w:tab/>
    </w:r>
    <w:r>
      <w:tab/>
      <w:t>Grupo D1</w:t>
    </w:r>
  </w:p>
  <w:p w14:paraId="36D62EA5" w14:textId="77777777" w:rsidR="003B1F04" w:rsidRDefault="003B1F0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aconvietas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851928"/>
    <w:multiLevelType w:val="hybridMultilevel"/>
    <w:tmpl w:val="9C3E76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B37DD"/>
    <w:multiLevelType w:val="hybridMultilevel"/>
    <w:tmpl w:val="C3A06E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110EC"/>
    <w:multiLevelType w:val="hybridMultilevel"/>
    <w:tmpl w:val="A330FC92"/>
    <w:lvl w:ilvl="0" w:tplc="0B66C61A">
      <w:start w:val="1"/>
      <w:numFmt w:val="decimal"/>
      <w:pStyle w:val="Listaconnmeros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F04"/>
    <w:rsid w:val="000B0AC7"/>
    <w:rsid w:val="00153150"/>
    <w:rsid w:val="001911DD"/>
    <w:rsid w:val="002928D3"/>
    <w:rsid w:val="002D4818"/>
    <w:rsid w:val="00347DEA"/>
    <w:rsid w:val="003B1F04"/>
    <w:rsid w:val="003B5881"/>
    <w:rsid w:val="004F0184"/>
    <w:rsid w:val="0053553B"/>
    <w:rsid w:val="00644739"/>
    <w:rsid w:val="006923CF"/>
    <w:rsid w:val="00737773"/>
    <w:rsid w:val="00883736"/>
    <w:rsid w:val="00964EEA"/>
    <w:rsid w:val="009918F7"/>
    <w:rsid w:val="009E76E2"/>
    <w:rsid w:val="00A14374"/>
    <w:rsid w:val="00A82C0C"/>
    <w:rsid w:val="00B306B2"/>
    <w:rsid w:val="00BD386E"/>
    <w:rsid w:val="00C6532B"/>
    <w:rsid w:val="00E417E9"/>
    <w:rsid w:val="00F87CAB"/>
    <w:rsid w:val="00F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2EC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386E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D386E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z w:val="46"/>
    </w:rPr>
  </w:style>
  <w:style w:type="character" w:customStyle="1" w:styleId="Ttulo1Car">
    <w:name w:val="Título 1 Car"/>
    <w:basedOn w:val="Fuentedeprrafopredeter"/>
    <w:link w:val="Ttulo1"/>
    <w:uiPriority w:val="9"/>
    <w:rsid w:val="00BD386E"/>
    <w:rPr>
      <w:rFonts w:asciiTheme="majorHAnsi" w:eastAsiaTheme="majorEastAsia" w:hAnsiTheme="majorHAnsi" w:cstheme="majorBidi"/>
      <w:b/>
      <w:sz w:val="110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aconvietas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intensa">
    <w:name w:val="Intense Quote"/>
    <w:basedOn w:val="Normal"/>
    <w:next w:val="Normal"/>
    <w:link w:val="CitaintensaC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CitaintensaCar">
    <w:name w:val="Cita intensa Car"/>
    <w:basedOn w:val="Fuentedeprrafopredeter"/>
    <w:link w:val="Citaintensa"/>
    <w:uiPriority w:val="30"/>
    <w:rPr>
      <w:b/>
      <w:iCs/>
      <w:sz w:val="56"/>
    </w:rPr>
  </w:style>
  <w:style w:type="table" w:customStyle="1" w:styleId="ModernPaper">
    <w:name w:val="Modern Paper"/>
    <w:basedOn w:val="Tabla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09B3B" w:themeColor="accent1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E09B3B" w:themeColor="accent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A2A2A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Puesto">
    <w:name w:val="Title"/>
    <w:basedOn w:val="Normal"/>
    <w:next w:val="Normal"/>
    <w:link w:val="PuestoCar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PuestoCar">
    <w:name w:val="Puesto Car"/>
    <w:basedOn w:val="Fuentedeprrafopredeter"/>
    <w:link w:val="Puesto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2A2A2A" w:themeColor="text2"/>
    </w:rPr>
  </w:style>
  <w:style w:type="paragraph" w:styleId="Cita">
    <w:name w:val="Quote"/>
    <w:basedOn w:val="Normal"/>
    <w:next w:val="Normal"/>
    <w:link w:val="CitaC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CitaCar">
    <w:name w:val="Cita Car"/>
    <w:basedOn w:val="Fuentedeprrafopredeter"/>
    <w:link w:val="Cita"/>
    <w:uiPriority w:val="29"/>
    <w:rPr>
      <w:iCs/>
      <w:sz w:val="60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Textodebloque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Prrafodelista">
    <w:name w:val="List Paragraph"/>
    <w:basedOn w:val="Normal"/>
    <w:uiPriority w:val="34"/>
    <w:unhideWhenUsed/>
    <w:qFormat/>
    <w:rsid w:val="009E7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bertorodriguez/Library/Containers/com.microsoft.Word/Data/Library/Caches/3082/TM10002078/Documento%20moderno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moderno.dotx</Template>
  <TotalTime>1</TotalTime>
  <Pages>4</Pages>
  <Words>148</Words>
  <Characters>820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rodrisanta94@hotmail.com</dc:creator>
  <cp:keywords/>
  <dc:description/>
  <cp:lastModifiedBy>rodrisanta94@hotmail.com</cp:lastModifiedBy>
  <cp:revision>3</cp:revision>
  <dcterms:created xsi:type="dcterms:W3CDTF">2017-10-23T10:52:00Z</dcterms:created>
  <dcterms:modified xsi:type="dcterms:W3CDTF">2017-10-23T10:52:00Z</dcterms:modified>
</cp:coreProperties>
</file>